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20401" w14:textId="77777777" w:rsidR="00816216" w:rsidRDefault="00EE12CA" w:rsidP="00661746">
      <w:pPr>
        <w:pStyle w:val="a5"/>
      </w:pPr>
      <w:r>
        <w:t>Ruiqi Chen</w:t>
      </w:r>
    </w:p>
    <w:p w14:paraId="1FA04F44" w14:textId="7A13A298" w:rsidR="00082844" w:rsidRDefault="007A536A" w:rsidP="00661746">
      <w:pPr>
        <w:spacing w:after="120"/>
        <w:jc w:val="center"/>
      </w:pPr>
      <w:r>
        <w:rPr>
          <w:lang w:bidi="zh-CN"/>
        </w:rPr>
        <w:t>Phone</w:t>
      </w:r>
      <w:r w:rsidR="00082844">
        <w:rPr>
          <w:lang w:bidi="zh-CN"/>
        </w:rPr>
        <w:t>: (+86)</w:t>
      </w:r>
      <w:r w:rsidR="00082844">
        <w:t>13432001762</w:t>
      </w:r>
      <w:r w:rsidR="00082844">
        <w:rPr>
          <w:lang w:bidi="zh-CN"/>
        </w:rPr>
        <w:t xml:space="preserve"> </w:t>
      </w:r>
      <w:r w:rsidR="00082844">
        <w:rPr>
          <w:lang w:bidi="zh-CN"/>
        </w:rPr>
        <w:tab/>
        <w:t xml:space="preserve">E-mail: </w:t>
      </w:r>
      <w:hyperlink r:id="rId8" w:history="1">
        <w:r w:rsidR="00082844" w:rsidRPr="00DC0692">
          <w:rPr>
            <w:rStyle w:val="af2"/>
          </w:rPr>
          <w:t>crq@pku.edu.cn</w:t>
        </w:r>
      </w:hyperlink>
    </w:p>
    <w:p w14:paraId="640DA051" w14:textId="77777777" w:rsidR="00182DF9" w:rsidRDefault="00082844" w:rsidP="00661746">
      <w:pPr>
        <w:spacing w:after="120"/>
        <w:jc w:val="center"/>
      </w:pPr>
      <w:r>
        <w:t>Address: 5 Yiheyuan</w:t>
      </w:r>
      <w:bookmarkStart w:id="0" w:name="_GoBack"/>
      <w:bookmarkEnd w:id="0"/>
      <w:r>
        <w:t xml:space="preserve"> Road, Peking University, Beijing, China, 100871</w:t>
      </w:r>
    </w:p>
    <w:p w14:paraId="79CC419A" w14:textId="07FB3778" w:rsidR="006270A9" w:rsidRDefault="00D257BE" w:rsidP="00123DF4">
      <w:pPr>
        <w:pStyle w:val="1"/>
      </w:pPr>
      <w:r>
        <w:t>Education</w:t>
      </w:r>
    </w:p>
    <w:p w14:paraId="2BFDACA7" w14:textId="154050AB" w:rsidR="006270A9" w:rsidRDefault="001607BB" w:rsidP="007A536A">
      <w:pPr>
        <w:pStyle w:val="2"/>
        <w:tabs>
          <w:tab w:val="right" w:pos="9603"/>
        </w:tabs>
      </w:pPr>
      <w:r>
        <w:t>Bachelor</w:t>
      </w:r>
      <w:r w:rsidR="00016E85">
        <w:t xml:space="preserve"> of Science</w:t>
      </w:r>
      <w:r w:rsidR="009D5933" w:rsidRPr="00016E85">
        <w:rPr>
          <w:lang w:bidi="zh-CN"/>
        </w:rPr>
        <w:t xml:space="preserve"> | </w:t>
      </w:r>
      <w:r>
        <w:t xml:space="preserve">Peking </w:t>
      </w:r>
      <w:r w:rsidR="00490BEA">
        <w:t>U</w:t>
      </w:r>
      <w:r>
        <w:t>niversity</w:t>
      </w:r>
      <w:r w:rsidR="00490BEA">
        <w:t xml:space="preserve">, </w:t>
      </w:r>
      <w:r w:rsidR="00123DF4">
        <w:t xml:space="preserve">Beijing, </w:t>
      </w:r>
      <w:r w:rsidR="00490BEA">
        <w:t>C</w:t>
      </w:r>
      <w:r w:rsidR="008226E8">
        <w:t>hina</w:t>
      </w:r>
      <w:r w:rsidR="007A536A">
        <w:tab/>
      </w:r>
      <w:r w:rsidR="007A536A" w:rsidRPr="00123DF4">
        <w:rPr>
          <w:b w:val="0"/>
          <w:bCs/>
        </w:rPr>
        <w:t>2017.9 - Present</w:t>
      </w:r>
    </w:p>
    <w:p w14:paraId="3DD55850" w14:textId="77777777" w:rsidR="006270A9" w:rsidRPr="00A22C82" w:rsidRDefault="001607BB" w:rsidP="00A22C82">
      <w:pPr>
        <w:pStyle w:val="a"/>
      </w:pPr>
      <w:r w:rsidRPr="00A22C82">
        <w:rPr>
          <w:rFonts w:hint="eastAsia"/>
        </w:rPr>
        <w:t>M</w:t>
      </w:r>
      <w:r w:rsidRPr="00A22C82">
        <w:t>ajor</w:t>
      </w:r>
      <w:r w:rsidR="00613191" w:rsidRPr="00A22C82">
        <w:rPr>
          <w:rFonts w:hint="eastAsia"/>
        </w:rPr>
        <w:t>:</w:t>
      </w:r>
      <w:r w:rsidR="00613191" w:rsidRPr="00A22C82">
        <w:t xml:space="preserve"> </w:t>
      </w:r>
      <w:r w:rsidR="00773ACB" w:rsidRPr="00A22C82">
        <w:t xml:space="preserve">Intelligence Science and Technology, Department of </w:t>
      </w:r>
      <w:r w:rsidR="00420C48" w:rsidRPr="00A22C82">
        <w:t>Machine Intelligence</w:t>
      </w:r>
    </w:p>
    <w:p w14:paraId="3CA9C024" w14:textId="77777777" w:rsidR="006270A9" w:rsidRPr="00A22C82" w:rsidRDefault="00773ACB" w:rsidP="00A22C82">
      <w:pPr>
        <w:pStyle w:val="a"/>
      </w:pPr>
      <w:r w:rsidRPr="00A22C82">
        <w:t>Overall GPA: 3.56/4.0 (84.7/100)</w:t>
      </w:r>
    </w:p>
    <w:p w14:paraId="573CFF11" w14:textId="77777777" w:rsidR="006270A9" w:rsidRDefault="00DC594D" w:rsidP="00123DF4">
      <w:pPr>
        <w:pStyle w:val="1"/>
      </w:pPr>
      <w:r>
        <w:t xml:space="preserve">Research </w:t>
      </w:r>
      <w:r w:rsidR="00D257BE">
        <w:t>Experience</w:t>
      </w:r>
    </w:p>
    <w:p w14:paraId="5A120EC8" w14:textId="733B7974" w:rsidR="006270A9" w:rsidRDefault="00490BEA" w:rsidP="00494CBC">
      <w:pPr>
        <w:pStyle w:val="2"/>
        <w:tabs>
          <w:tab w:val="right" w:pos="9603"/>
        </w:tabs>
      </w:pPr>
      <w:r>
        <w:rPr>
          <w:lang w:bidi="zh-CN"/>
        </w:rPr>
        <w:t>IDG/McG</w:t>
      </w:r>
      <w:r w:rsidR="00BC3335">
        <w:rPr>
          <w:lang w:bidi="zh-CN"/>
        </w:rPr>
        <w:t xml:space="preserve">overn </w:t>
      </w:r>
      <w:r>
        <w:rPr>
          <w:lang w:bidi="zh-CN"/>
        </w:rPr>
        <w:t>Institute for Brain R</w:t>
      </w:r>
      <w:r w:rsidR="00BC3335">
        <w:rPr>
          <w:lang w:bidi="zh-CN"/>
        </w:rPr>
        <w:t>esearch</w:t>
      </w:r>
      <w:r w:rsidR="00123DF4">
        <w:rPr>
          <w:lang w:bidi="zh-CN"/>
        </w:rPr>
        <w:t xml:space="preserve"> | </w:t>
      </w:r>
      <w:r w:rsidR="00DC594D" w:rsidRPr="00DC594D">
        <w:rPr>
          <w:lang w:bidi="zh-CN"/>
        </w:rPr>
        <w:t>Peking University</w:t>
      </w:r>
      <w:r w:rsidR="00494CBC">
        <w:rPr>
          <w:lang w:bidi="zh-CN"/>
        </w:rPr>
        <w:tab/>
      </w:r>
      <w:r w:rsidR="00123DF4" w:rsidRPr="00123DF4">
        <w:rPr>
          <w:b w:val="0"/>
          <w:bCs/>
          <w:lang w:bidi="zh-CN"/>
        </w:rPr>
        <w:t xml:space="preserve">2018.9 - </w:t>
      </w:r>
      <w:r w:rsidR="00123DF4">
        <w:rPr>
          <w:b w:val="0"/>
          <w:bCs/>
          <w:lang w:bidi="zh-CN"/>
        </w:rPr>
        <w:t>P</w:t>
      </w:r>
      <w:r w:rsidR="00123DF4" w:rsidRPr="00123DF4">
        <w:rPr>
          <w:b w:val="0"/>
          <w:bCs/>
          <w:lang w:bidi="zh-CN"/>
        </w:rPr>
        <w:t>resent</w:t>
      </w:r>
    </w:p>
    <w:p w14:paraId="01CE062C" w14:textId="1AEDD21F" w:rsidR="00E30529" w:rsidRDefault="00B6178A" w:rsidP="00123DF4">
      <w:pPr>
        <w:pStyle w:val="a"/>
        <w:spacing w:after="120" w:line="240" w:lineRule="auto"/>
      </w:pPr>
      <w:r>
        <w:t>Ad</w:t>
      </w:r>
      <w:r w:rsidR="00DC594D">
        <w:t>visor: Prof. Huan Luo</w:t>
      </w:r>
      <w:r w:rsidR="00BC3335">
        <w:t xml:space="preserve"> (PI)</w:t>
      </w:r>
    </w:p>
    <w:p w14:paraId="30A29CAB" w14:textId="77777777" w:rsidR="00296218" w:rsidRDefault="00296218" w:rsidP="00296218">
      <w:pPr>
        <w:pStyle w:val="a"/>
        <w:numPr>
          <w:ilvl w:val="0"/>
          <w:numId w:val="0"/>
        </w:numPr>
        <w:spacing w:after="120" w:line="240" w:lineRule="auto"/>
      </w:pPr>
    </w:p>
    <w:p w14:paraId="57CF6E98" w14:textId="6AA13142" w:rsidR="00965622" w:rsidRPr="00E574C0" w:rsidRDefault="00965622" w:rsidP="002409C1">
      <w:pPr>
        <w:pStyle w:val="a"/>
        <w:tabs>
          <w:tab w:val="right" w:pos="9603"/>
        </w:tabs>
      </w:pPr>
      <w:r w:rsidRPr="00296218">
        <w:rPr>
          <w:b/>
        </w:rPr>
        <w:t>EEG data analysis practice</w:t>
      </w:r>
      <w:r w:rsidR="002D3056">
        <w:rPr>
          <w:rStyle w:val="36"/>
        </w:rPr>
        <w:t xml:space="preserve"> (Link: pending)</w:t>
      </w:r>
      <w:r w:rsidR="002409C1">
        <w:rPr>
          <w:rStyle w:val="36"/>
        </w:rPr>
        <w:tab/>
        <w:t>2019.3</w:t>
      </w:r>
    </w:p>
    <w:p w14:paraId="4BD2A84B" w14:textId="5FF6CDE1" w:rsidR="00123DF4" w:rsidRPr="00296218" w:rsidRDefault="00123DF4" w:rsidP="00296218">
      <w:pPr>
        <w:pStyle w:val="3"/>
        <w:rPr>
          <w:rStyle w:val="36"/>
        </w:rPr>
      </w:pPr>
      <w:r w:rsidRPr="00296218">
        <w:t>I</w:t>
      </w:r>
      <w:r w:rsidR="00747EBB" w:rsidRPr="00296218">
        <w:rPr>
          <w:rStyle w:val="36"/>
        </w:rPr>
        <w:t>mplemented a</w:t>
      </w:r>
      <w:r w:rsidR="00FC510E" w:rsidRPr="00296218">
        <w:rPr>
          <w:rStyle w:val="36"/>
        </w:rPr>
        <w:t>n</w:t>
      </w:r>
      <w:r w:rsidR="00747EBB" w:rsidRPr="00296218">
        <w:rPr>
          <w:rStyle w:val="36"/>
        </w:rPr>
        <w:t xml:space="preserve"> inverted encoding model based on the EEG data collected in a visual working memory task</w:t>
      </w:r>
    </w:p>
    <w:p w14:paraId="6B8F2560" w14:textId="31F89DE1" w:rsidR="00747EBB" w:rsidRPr="00296218" w:rsidRDefault="00123DF4" w:rsidP="00296218">
      <w:pPr>
        <w:pStyle w:val="3"/>
        <w:rPr>
          <w:rStyle w:val="36"/>
        </w:rPr>
      </w:pPr>
      <w:r w:rsidRPr="00296218">
        <w:rPr>
          <w:rStyle w:val="36"/>
        </w:rPr>
        <w:t>R</w:t>
      </w:r>
      <w:r w:rsidR="00FC510E" w:rsidRPr="00296218">
        <w:rPr>
          <w:rStyle w:val="36"/>
        </w:rPr>
        <w:t>econstructed</w:t>
      </w:r>
      <w:r w:rsidR="00520B47" w:rsidRPr="00296218">
        <w:rPr>
          <w:rStyle w:val="36"/>
        </w:rPr>
        <w:t xml:space="preserve"> the </w:t>
      </w:r>
      <w:r w:rsidR="00FC510E" w:rsidRPr="00296218">
        <w:rPr>
          <w:rStyle w:val="36"/>
        </w:rPr>
        <w:t>tuning curve for the orientation of two Gabor stimuli</w:t>
      </w:r>
    </w:p>
    <w:p w14:paraId="6D99D5CC" w14:textId="5778CFD2" w:rsidR="00520B47" w:rsidRPr="00296218" w:rsidRDefault="00123DF4" w:rsidP="00296218">
      <w:pPr>
        <w:pStyle w:val="3"/>
      </w:pPr>
      <w:r w:rsidRPr="00296218">
        <w:t xml:space="preserve">Practiced </w:t>
      </w:r>
      <w:r w:rsidR="00FC510E" w:rsidRPr="00296218">
        <w:t>Matlab programming,</w:t>
      </w:r>
      <w:r w:rsidR="00747EBB" w:rsidRPr="00296218">
        <w:t xml:space="preserve"> </w:t>
      </w:r>
      <w:r w:rsidR="00FC510E" w:rsidRPr="00296218">
        <w:t xml:space="preserve">basic </w:t>
      </w:r>
      <w:r w:rsidR="00747EBB" w:rsidRPr="00296218">
        <w:t xml:space="preserve">EEG data </w:t>
      </w:r>
      <w:r w:rsidR="00FF2400" w:rsidRPr="00296218">
        <w:t>processing</w:t>
      </w:r>
      <w:r w:rsidR="00C9155D" w:rsidRPr="00296218">
        <w:t>,</w:t>
      </w:r>
      <w:r w:rsidR="00FC510E" w:rsidRPr="00296218">
        <w:t xml:space="preserve"> and multivariate pattern analysis</w:t>
      </w:r>
    </w:p>
    <w:p w14:paraId="41ABF21D" w14:textId="77777777" w:rsidR="00123DF4" w:rsidRDefault="00123DF4" w:rsidP="00123DF4">
      <w:pPr>
        <w:pStyle w:val="a"/>
        <w:numPr>
          <w:ilvl w:val="0"/>
          <w:numId w:val="0"/>
        </w:numPr>
        <w:spacing w:after="120" w:line="240" w:lineRule="auto"/>
        <w:ind w:left="215" w:hanging="215"/>
        <w:rPr>
          <w:rFonts w:eastAsia="黑体"/>
        </w:rPr>
      </w:pPr>
    </w:p>
    <w:p w14:paraId="7C7417E0" w14:textId="4539F46C" w:rsidR="00123DF4" w:rsidRPr="00296218" w:rsidRDefault="00296218" w:rsidP="0099289D">
      <w:pPr>
        <w:pStyle w:val="a"/>
        <w:tabs>
          <w:tab w:val="right" w:pos="9603"/>
        </w:tabs>
        <w:rPr>
          <w:rFonts w:hint="eastAsia"/>
          <w:b/>
        </w:rPr>
      </w:pPr>
      <w:r w:rsidRPr="00296218">
        <w:rPr>
          <w:rFonts w:hint="eastAsia"/>
          <w:b/>
        </w:rPr>
        <w:t xml:space="preserve">Project: </w:t>
      </w:r>
      <w:r w:rsidRPr="00296218">
        <w:rPr>
          <w:b/>
        </w:rPr>
        <w:t>The representation of time and order in working memory</w:t>
      </w:r>
      <w:r w:rsidR="0099289D">
        <w:rPr>
          <w:b/>
          <w:lang w:bidi="zh-CN"/>
        </w:rPr>
        <w:tab/>
      </w:r>
      <w:r w:rsidRPr="0009629C">
        <w:rPr>
          <w:bCs/>
          <w:lang w:bidi="zh-CN"/>
        </w:rPr>
        <w:t>2019.4 –</w:t>
      </w:r>
      <w:r w:rsidRPr="0009629C">
        <w:rPr>
          <w:rFonts w:hint="eastAsia"/>
          <w:bCs/>
          <w:lang w:bidi="zh-CN"/>
        </w:rPr>
        <w:t xml:space="preserve"> Present</w:t>
      </w:r>
    </w:p>
    <w:p w14:paraId="755DB94F" w14:textId="77777777" w:rsidR="00296218" w:rsidRPr="00296218" w:rsidRDefault="00296218" w:rsidP="00296218">
      <w:pPr>
        <w:pStyle w:val="3"/>
      </w:pPr>
      <w:r w:rsidRPr="00296218">
        <w:t>Completed a review with over 11,000 Chinese characters about the temporal organization of visual working memory (Link: pending)</w:t>
      </w:r>
    </w:p>
    <w:p w14:paraId="279AFFC4" w14:textId="77777777" w:rsidR="00296218" w:rsidRPr="00296218" w:rsidRDefault="00296218" w:rsidP="00296218">
      <w:pPr>
        <w:pStyle w:val="3"/>
      </w:pPr>
      <w:r w:rsidRPr="00296218">
        <w:t>Read dozens of articles on the same topic in auditory-verbal modality (ongoing)</w:t>
      </w:r>
    </w:p>
    <w:p w14:paraId="397B48D0" w14:textId="573A09FA" w:rsidR="00296218" w:rsidRPr="00296218" w:rsidRDefault="00296218" w:rsidP="00296218">
      <w:pPr>
        <w:pStyle w:val="3"/>
      </w:pPr>
      <w:r w:rsidRPr="00296218">
        <w:t>Currently designing an EEG experiment to explore the function of underlying neural oscillations during the temporal organization process</w:t>
      </w:r>
    </w:p>
    <w:p w14:paraId="11976BA5" w14:textId="77777777" w:rsidR="00DE1503" w:rsidRDefault="00123DF4" w:rsidP="00123DF4">
      <w:pPr>
        <w:pStyle w:val="1"/>
        <w:rPr>
          <w:rFonts w:eastAsia="黑体"/>
        </w:rPr>
      </w:pPr>
      <w:r>
        <w:rPr>
          <w:rFonts w:eastAsia="黑体"/>
        </w:rPr>
        <w:t>Relevant</w:t>
      </w:r>
      <w:r w:rsidR="00DE1503">
        <w:rPr>
          <w:rFonts w:eastAsia="黑体" w:hint="eastAsia"/>
        </w:rPr>
        <w:t xml:space="preserve"> Courses</w:t>
      </w:r>
    </w:p>
    <w:p w14:paraId="79094705" w14:textId="77777777" w:rsidR="00DE1503" w:rsidRDefault="00490BEA" w:rsidP="00123DF4">
      <w:pPr>
        <w:pStyle w:val="2"/>
        <w:rPr>
          <w:rFonts w:eastAsia="黑体"/>
        </w:rPr>
      </w:pPr>
      <w:r>
        <w:rPr>
          <w:rFonts w:eastAsia="黑体" w:hint="eastAsia"/>
        </w:rPr>
        <w:t>Probability Theory and S</w:t>
      </w:r>
      <w:r w:rsidR="00DE1503">
        <w:rPr>
          <w:rFonts w:eastAsia="黑体" w:hint="eastAsia"/>
        </w:rPr>
        <w:t>tatistics</w:t>
      </w:r>
      <w:r w:rsidR="00123DF4">
        <w:rPr>
          <w:rFonts w:eastAsia="黑体"/>
        </w:rPr>
        <w:t xml:space="preserve"> (90/100)</w:t>
      </w:r>
    </w:p>
    <w:p w14:paraId="73F67FDA" w14:textId="77777777" w:rsidR="00384251" w:rsidRPr="00384251" w:rsidRDefault="00C9155D" w:rsidP="00123DF4">
      <w:pPr>
        <w:pStyle w:val="a"/>
        <w:spacing w:after="120" w:line="240" w:lineRule="auto"/>
      </w:pPr>
      <w:r>
        <w:rPr>
          <w:rFonts w:eastAsia="黑体"/>
        </w:rPr>
        <w:t>B</w:t>
      </w:r>
      <w:r w:rsidR="00384251">
        <w:rPr>
          <w:rFonts w:eastAsia="黑体"/>
        </w:rPr>
        <w:t xml:space="preserve">asic statistical tools including </w:t>
      </w:r>
      <w:r w:rsidR="00F14FDE">
        <w:rPr>
          <w:rFonts w:eastAsia="黑体"/>
        </w:rPr>
        <w:t>estimation</w:t>
      </w:r>
      <w:r>
        <w:rPr>
          <w:rFonts w:eastAsia="黑体"/>
        </w:rPr>
        <w:t>, hypothesis testing, ANOVA, and</w:t>
      </w:r>
      <w:r w:rsidR="00384251">
        <w:rPr>
          <w:rFonts w:eastAsia="黑体"/>
        </w:rPr>
        <w:t xml:space="preserve"> regression</w:t>
      </w:r>
    </w:p>
    <w:p w14:paraId="5293C3E8" w14:textId="77777777" w:rsidR="00C9155D" w:rsidRDefault="00BC3335" w:rsidP="00123DF4">
      <w:pPr>
        <w:pStyle w:val="2"/>
        <w:rPr>
          <w:rFonts w:eastAsia="黑体"/>
        </w:rPr>
      </w:pPr>
      <w:r w:rsidRPr="00BC3335">
        <w:rPr>
          <w:rFonts w:eastAsia="黑体"/>
        </w:rPr>
        <w:t>Computational Perception and Scene Analysis</w:t>
      </w:r>
      <w:r w:rsidR="00123DF4">
        <w:rPr>
          <w:rFonts w:eastAsia="黑体"/>
        </w:rPr>
        <w:t xml:space="preserve"> (86/100)</w:t>
      </w:r>
    </w:p>
    <w:p w14:paraId="09CF82E9" w14:textId="77777777" w:rsidR="00C9155D" w:rsidRPr="003560E5" w:rsidRDefault="00C9155D" w:rsidP="00123DF4">
      <w:pPr>
        <w:pStyle w:val="a"/>
        <w:spacing w:after="120" w:line="240" w:lineRule="auto"/>
      </w:pPr>
      <w:r>
        <w:rPr>
          <w:rFonts w:eastAsia="黑体"/>
        </w:rPr>
        <w:t>Physiological, psychological and computational models for vision and audition</w:t>
      </w:r>
      <w:r w:rsidR="003560E5">
        <w:rPr>
          <w:rFonts w:eastAsia="黑体"/>
        </w:rPr>
        <w:t>, the latter covering neural pathway, pitch encoding, source localization, auditory scene analysis, and speech perception</w:t>
      </w:r>
    </w:p>
    <w:p w14:paraId="78DDE022" w14:textId="77777777" w:rsidR="003560E5" w:rsidRPr="00123DF4" w:rsidRDefault="003560E5" w:rsidP="00123DF4">
      <w:pPr>
        <w:pStyle w:val="2"/>
        <w:rPr>
          <w:rFonts w:eastAsia="黑体"/>
        </w:rPr>
      </w:pPr>
      <w:r>
        <w:rPr>
          <w:rFonts w:eastAsia="黑体" w:hint="eastAsia"/>
        </w:rPr>
        <w:t>Experimental Psychology</w:t>
      </w:r>
      <w:r w:rsidR="00123DF4">
        <w:rPr>
          <w:rFonts w:eastAsia="黑体"/>
        </w:rPr>
        <w:t xml:space="preserve"> (90/100)</w:t>
      </w:r>
    </w:p>
    <w:p w14:paraId="72EC8118" w14:textId="77777777" w:rsidR="003560E5" w:rsidRPr="007C187A" w:rsidRDefault="009159FA" w:rsidP="00123DF4">
      <w:pPr>
        <w:pStyle w:val="a"/>
        <w:spacing w:after="120" w:line="240" w:lineRule="auto"/>
      </w:pPr>
      <w:r>
        <w:rPr>
          <w:rFonts w:eastAsia="黑体" w:hint="eastAsia"/>
        </w:rPr>
        <w:t xml:space="preserve">Including experiment design, </w:t>
      </w:r>
      <w:r w:rsidR="00045FBB">
        <w:rPr>
          <w:rFonts w:eastAsia="黑体"/>
        </w:rPr>
        <w:t xml:space="preserve">psychophysical methods, </w:t>
      </w:r>
      <w:r>
        <w:rPr>
          <w:rFonts w:eastAsia="黑体"/>
        </w:rPr>
        <w:t xml:space="preserve">sensation and </w:t>
      </w:r>
      <w:r>
        <w:rPr>
          <w:rFonts w:eastAsia="黑体" w:hint="eastAsia"/>
        </w:rPr>
        <w:t>perception</w:t>
      </w:r>
      <w:r w:rsidR="00533034">
        <w:rPr>
          <w:rFonts w:eastAsia="黑体"/>
        </w:rPr>
        <w:t>, language, etc</w:t>
      </w:r>
      <w:r w:rsidR="00123DF4">
        <w:rPr>
          <w:rFonts w:eastAsia="黑体"/>
        </w:rPr>
        <w:t>.</w:t>
      </w:r>
    </w:p>
    <w:p w14:paraId="76216296" w14:textId="77777777" w:rsidR="007C187A" w:rsidRPr="00123DF4" w:rsidRDefault="007C187A" w:rsidP="00123DF4">
      <w:pPr>
        <w:pStyle w:val="2"/>
        <w:rPr>
          <w:rFonts w:eastAsia="黑体"/>
        </w:rPr>
      </w:pPr>
      <w:r w:rsidRPr="007C187A">
        <w:rPr>
          <w:rFonts w:eastAsia="黑体"/>
        </w:rPr>
        <w:t>Practice of Data Structure and Algorithm</w:t>
      </w:r>
      <w:r w:rsidR="00123DF4">
        <w:rPr>
          <w:rFonts w:eastAsia="黑体"/>
        </w:rPr>
        <w:t xml:space="preserve"> (87/100)</w:t>
      </w:r>
    </w:p>
    <w:p w14:paraId="79D011D8" w14:textId="77777777" w:rsidR="00DC002B" w:rsidRPr="007C187A" w:rsidRDefault="00DC002B" w:rsidP="00123DF4">
      <w:pPr>
        <w:pStyle w:val="a"/>
        <w:spacing w:after="120" w:line="240" w:lineRule="auto"/>
      </w:pPr>
      <w:r>
        <w:rPr>
          <w:rFonts w:eastAsia="黑体"/>
        </w:rPr>
        <w:t>C++ implementation of gr</w:t>
      </w:r>
      <w:r w:rsidR="00F37BDB">
        <w:rPr>
          <w:rFonts w:eastAsia="黑体"/>
        </w:rPr>
        <w:t>aph algorithms including</w:t>
      </w:r>
      <w:r>
        <w:rPr>
          <w:rFonts w:eastAsia="黑体"/>
        </w:rPr>
        <w:t xml:space="preserve"> network flow, shortest path, </w:t>
      </w:r>
      <w:r w:rsidR="00F37BDB">
        <w:rPr>
          <w:rFonts w:eastAsia="黑体"/>
        </w:rPr>
        <w:t>interval tree, etc</w:t>
      </w:r>
      <w:r w:rsidR="00533034">
        <w:rPr>
          <w:rFonts w:eastAsia="黑体"/>
        </w:rPr>
        <w:t>.</w:t>
      </w:r>
    </w:p>
    <w:p w14:paraId="7FED0EEB" w14:textId="77777777" w:rsidR="00F60218" w:rsidRDefault="00F60218" w:rsidP="00123DF4">
      <w:pPr>
        <w:pStyle w:val="1"/>
        <w:rPr>
          <w:rFonts w:eastAsia="黑体"/>
        </w:rPr>
      </w:pPr>
      <w:r>
        <w:rPr>
          <w:rFonts w:eastAsia="黑体" w:hint="eastAsia"/>
        </w:rPr>
        <w:t>Skills</w:t>
      </w:r>
    </w:p>
    <w:p w14:paraId="28E3A133" w14:textId="6ACDDFDD" w:rsidR="002A4BE8" w:rsidRPr="00B02116" w:rsidRDefault="00343A7D" w:rsidP="00B02116">
      <w:pPr>
        <w:pStyle w:val="a"/>
      </w:pPr>
      <w:r w:rsidRPr="00B02116">
        <w:rPr>
          <w:rFonts w:hint="eastAsia"/>
          <w:b/>
        </w:rPr>
        <w:t>Programming</w:t>
      </w:r>
      <w:r w:rsidRPr="00B02116">
        <w:rPr>
          <w:rFonts w:hint="eastAsia"/>
        </w:rPr>
        <w:t xml:space="preserve">: </w:t>
      </w:r>
      <w:r w:rsidR="00745BE9" w:rsidRPr="00B02116">
        <w:t xml:space="preserve">machine learning algorithms (SVM, neural network, decision tree,  etc.), </w:t>
      </w:r>
      <w:r w:rsidR="009566F8" w:rsidRPr="00B02116">
        <w:t xml:space="preserve">basic and </w:t>
      </w:r>
      <w:r w:rsidR="002A4BE8" w:rsidRPr="00B02116">
        <w:t xml:space="preserve">graph algorithms (Dijkstra, Dinic, Tarjan, etc.); skilled in </w:t>
      </w:r>
      <w:r w:rsidR="002A4BE8" w:rsidRPr="00B02116">
        <w:rPr>
          <w:rFonts w:hint="eastAsia"/>
        </w:rPr>
        <w:t>C/C++, Python, Matlab</w:t>
      </w:r>
    </w:p>
    <w:p w14:paraId="088C2612" w14:textId="77777777" w:rsidR="00045FBB" w:rsidRPr="00B02116" w:rsidRDefault="00045FBB" w:rsidP="00B02116">
      <w:pPr>
        <w:pStyle w:val="a"/>
      </w:pPr>
      <w:r w:rsidRPr="00B02116">
        <w:rPr>
          <w:b/>
        </w:rPr>
        <w:t>EEG data analysis</w:t>
      </w:r>
      <w:r w:rsidRPr="00B02116">
        <w:t xml:space="preserve">: </w:t>
      </w:r>
      <w:r w:rsidR="003F0A68" w:rsidRPr="00B02116">
        <w:t xml:space="preserve">ERP, spectrotemporal analysis, </w:t>
      </w:r>
      <w:r w:rsidRPr="00B02116">
        <w:t>multivariate pattern analysis</w:t>
      </w:r>
    </w:p>
    <w:p w14:paraId="039D2901" w14:textId="5838499E" w:rsidR="00343A7D" w:rsidRPr="00B02116" w:rsidRDefault="00672BE8" w:rsidP="00B02116">
      <w:pPr>
        <w:pStyle w:val="a"/>
      </w:pPr>
      <w:r w:rsidRPr="00B02116">
        <w:rPr>
          <w:rFonts w:hint="eastAsia"/>
          <w:b/>
        </w:rPr>
        <w:t>English</w:t>
      </w:r>
      <w:r w:rsidRPr="00B02116">
        <w:t>:</w:t>
      </w:r>
      <w:r w:rsidR="0009629C" w:rsidRPr="00B02116">
        <w:t xml:space="preserve"> TOEFL 106(Speaking</w:t>
      </w:r>
      <w:r w:rsidRPr="00B02116">
        <w:t xml:space="preserve"> 24), CET6 618</w:t>
      </w:r>
    </w:p>
    <w:sectPr w:rsidR="00343A7D" w:rsidRPr="00B02116" w:rsidSect="00A22C82">
      <w:footerReference w:type="default" r:id="rId9"/>
      <w:pgSz w:w="11907" w:h="16839" w:code="9"/>
      <w:pgMar w:top="1009" w:right="1151" w:bottom="1009" w:left="1151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0B2AF8" w16cid:durableId="20C8B5DD"/>
  <w16cid:commentId w16cid:paraId="7E7C3C90" w16cid:durableId="20C8B60A"/>
  <w16cid:commentId w16cid:paraId="7F2C6F29" w16cid:durableId="20C8B6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385EB" w14:textId="77777777" w:rsidR="00C56450" w:rsidRDefault="00C56450">
      <w:pPr>
        <w:spacing w:after="0"/>
      </w:pPr>
      <w:r>
        <w:separator/>
      </w:r>
    </w:p>
  </w:endnote>
  <w:endnote w:type="continuationSeparator" w:id="0">
    <w:p w14:paraId="6944291B" w14:textId="77777777" w:rsidR="00C56450" w:rsidRDefault="00C56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41E0F" w14:textId="405F193B" w:rsidR="006270A9" w:rsidRDefault="009D5933">
    <w:pPr>
      <w:pStyle w:val="ab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A22C82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131EC" w14:textId="77777777" w:rsidR="00C56450" w:rsidRDefault="00C56450">
      <w:pPr>
        <w:spacing w:after="0"/>
      </w:pPr>
      <w:r>
        <w:separator/>
      </w:r>
    </w:p>
  </w:footnote>
  <w:footnote w:type="continuationSeparator" w:id="0">
    <w:p w14:paraId="296EA301" w14:textId="77777777" w:rsidR="00C56450" w:rsidRDefault="00C564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7C9800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B53C5952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pStyle w:val="3"/>
      <w:lvlText w:val="-"/>
      <w:lvlJc w:val="left"/>
      <w:pPr>
        <w:tabs>
          <w:tab w:val="num" w:pos="648"/>
        </w:tabs>
        <w:ind w:left="648" w:hanging="216"/>
      </w:pPr>
      <w:rPr>
        <w:rFonts w:ascii="MS Gothic" w:eastAsia="MS Gothic" w:hAnsi="MS Gothic" w:hint="eastAsia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4F54499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21"/>
    <w:rsid w:val="00016E85"/>
    <w:rsid w:val="00045FBB"/>
    <w:rsid w:val="00082844"/>
    <w:rsid w:val="0009629C"/>
    <w:rsid w:val="000A4F59"/>
    <w:rsid w:val="000D5962"/>
    <w:rsid w:val="000F50D9"/>
    <w:rsid w:val="00123DF4"/>
    <w:rsid w:val="00141A4C"/>
    <w:rsid w:val="001607BB"/>
    <w:rsid w:val="00165527"/>
    <w:rsid w:val="00182DF9"/>
    <w:rsid w:val="00192001"/>
    <w:rsid w:val="001A22C6"/>
    <w:rsid w:val="001B29CF"/>
    <w:rsid w:val="001D3B69"/>
    <w:rsid w:val="001E2A8F"/>
    <w:rsid w:val="002409C1"/>
    <w:rsid w:val="00261B68"/>
    <w:rsid w:val="0028220F"/>
    <w:rsid w:val="00296218"/>
    <w:rsid w:val="002A4BE8"/>
    <w:rsid w:val="002D3056"/>
    <w:rsid w:val="002E1BC6"/>
    <w:rsid w:val="00335382"/>
    <w:rsid w:val="00343A7D"/>
    <w:rsid w:val="003560E5"/>
    <w:rsid w:val="00356C14"/>
    <w:rsid w:val="00374B8D"/>
    <w:rsid w:val="00384251"/>
    <w:rsid w:val="003C6D3A"/>
    <w:rsid w:val="003F0A68"/>
    <w:rsid w:val="003F7AD3"/>
    <w:rsid w:val="00420C48"/>
    <w:rsid w:val="004268FF"/>
    <w:rsid w:val="0042702D"/>
    <w:rsid w:val="0047047B"/>
    <w:rsid w:val="00490BEA"/>
    <w:rsid w:val="00494CBC"/>
    <w:rsid w:val="004962B6"/>
    <w:rsid w:val="00520B47"/>
    <w:rsid w:val="00533034"/>
    <w:rsid w:val="005C66D5"/>
    <w:rsid w:val="005D079F"/>
    <w:rsid w:val="005D44AD"/>
    <w:rsid w:val="005F25F9"/>
    <w:rsid w:val="00613191"/>
    <w:rsid w:val="00617B26"/>
    <w:rsid w:val="006270A9"/>
    <w:rsid w:val="006357D9"/>
    <w:rsid w:val="00653FB9"/>
    <w:rsid w:val="00661746"/>
    <w:rsid w:val="00672BE8"/>
    <w:rsid w:val="00675956"/>
    <w:rsid w:val="00681034"/>
    <w:rsid w:val="006D67C6"/>
    <w:rsid w:val="00745BE9"/>
    <w:rsid w:val="00747EBB"/>
    <w:rsid w:val="00750FC0"/>
    <w:rsid w:val="00756A81"/>
    <w:rsid w:val="00773ACB"/>
    <w:rsid w:val="00784F47"/>
    <w:rsid w:val="007A536A"/>
    <w:rsid w:val="007C187A"/>
    <w:rsid w:val="007D3FC1"/>
    <w:rsid w:val="007F0C11"/>
    <w:rsid w:val="00816216"/>
    <w:rsid w:val="008226E8"/>
    <w:rsid w:val="008255B7"/>
    <w:rsid w:val="00874401"/>
    <w:rsid w:val="0087734B"/>
    <w:rsid w:val="008831FF"/>
    <w:rsid w:val="008C4D5C"/>
    <w:rsid w:val="009159FA"/>
    <w:rsid w:val="009566F8"/>
    <w:rsid w:val="00965622"/>
    <w:rsid w:val="0099289D"/>
    <w:rsid w:val="009D5933"/>
    <w:rsid w:val="009E426E"/>
    <w:rsid w:val="00A0140E"/>
    <w:rsid w:val="00A22C82"/>
    <w:rsid w:val="00A43BA2"/>
    <w:rsid w:val="00A55619"/>
    <w:rsid w:val="00A805F4"/>
    <w:rsid w:val="00AB3047"/>
    <w:rsid w:val="00B02116"/>
    <w:rsid w:val="00B0705E"/>
    <w:rsid w:val="00B20B56"/>
    <w:rsid w:val="00B308D7"/>
    <w:rsid w:val="00B6178A"/>
    <w:rsid w:val="00BC3335"/>
    <w:rsid w:val="00BD768D"/>
    <w:rsid w:val="00BE52F0"/>
    <w:rsid w:val="00C56450"/>
    <w:rsid w:val="00C61F8E"/>
    <w:rsid w:val="00C9155D"/>
    <w:rsid w:val="00CB4377"/>
    <w:rsid w:val="00CE4EB8"/>
    <w:rsid w:val="00D24A61"/>
    <w:rsid w:val="00D257BE"/>
    <w:rsid w:val="00D624D3"/>
    <w:rsid w:val="00DC002B"/>
    <w:rsid w:val="00DC594D"/>
    <w:rsid w:val="00DC5CB1"/>
    <w:rsid w:val="00DE1503"/>
    <w:rsid w:val="00E30529"/>
    <w:rsid w:val="00E574C0"/>
    <w:rsid w:val="00E83E4B"/>
    <w:rsid w:val="00E867B5"/>
    <w:rsid w:val="00E95387"/>
    <w:rsid w:val="00ED5E5D"/>
    <w:rsid w:val="00EE12CA"/>
    <w:rsid w:val="00EE6D2E"/>
    <w:rsid w:val="00F04E43"/>
    <w:rsid w:val="00F14FDE"/>
    <w:rsid w:val="00F277DF"/>
    <w:rsid w:val="00F37BDB"/>
    <w:rsid w:val="00F60218"/>
    <w:rsid w:val="00F63A21"/>
    <w:rsid w:val="00F6685F"/>
    <w:rsid w:val="00FC510E"/>
    <w:rsid w:val="00FE132D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2BF2A"/>
  <w15:chartTrackingRefBased/>
  <w15:docId w15:val="{31429196-2D01-4566-AE26-27064AB7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next w:val="a"/>
    <w:link w:val="10"/>
    <w:uiPriority w:val="9"/>
    <w:qFormat/>
    <w:rsid w:val="00490BEA"/>
    <w:pPr>
      <w:keepNext/>
      <w:keepLines/>
      <w:pBdr>
        <w:bottom w:val="single" w:sz="12" w:space="1" w:color="39A5B7" w:themeColor="accent1"/>
      </w:pBdr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aps/>
      <w:color w:val="2A7B88" w:themeColor="accent1" w:themeShade="BF"/>
      <w:sz w:val="28"/>
      <w:szCs w:val="32"/>
    </w:rPr>
  </w:style>
  <w:style w:type="paragraph" w:styleId="2">
    <w:name w:val="heading 2"/>
    <w:basedOn w:val="a1"/>
    <w:next w:val="a"/>
    <w:link w:val="20"/>
    <w:uiPriority w:val="9"/>
    <w:unhideWhenUsed/>
    <w:qFormat/>
    <w:rsid w:val="000F50D9"/>
    <w:pPr>
      <w:keepNext/>
      <w:keepLines/>
      <w:spacing w:before="60" w:after="12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5C6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420C48"/>
    <w:pPr>
      <w:spacing w:after="120"/>
      <w:contextualSpacing/>
      <w:jc w:val="center"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420C48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link w:val="a8"/>
    <w:uiPriority w:val="10"/>
    <w:unhideWhenUsed/>
    <w:qFormat/>
    <w:rsid w:val="00296218"/>
    <w:pPr>
      <w:numPr>
        <w:numId w:val="21"/>
      </w:numPr>
      <w:spacing w:after="0" w:line="288" w:lineRule="auto"/>
      <w:ind w:left="215" w:hanging="215"/>
      <w:contextualSpacing/>
    </w:pPr>
  </w:style>
  <w:style w:type="paragraph" w:styleId="a9">
    <w:name w:val="header"/>
    <w:basedOn w:val="a1"/>
    <w:link w:val="aa"/>
    <w:uiPriority w:val="99"/>
    <w:unhideWhenUsed/>
    <w:pPr>
      <w:spacing w:after="0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footer"/>
    <w:basedOn w:val="a1"/>
    <w:link w:val="ac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c">
    <w:name w:val="页脚 字符"/>
    <w:basedOn w:val="a2"/>
    <w:link w:val="ab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490BEA"/>
    <w:rPr>
      <w:rFonts w:asciiTheme="majorHAnsi" w:eastAsiaTheme="majorEastAsia" w:hAnsiTheme="majorHAnsi" w:cstheme="majorBidi"/>
      <w:b/>
      <w:caps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0F50D9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明显引用 字符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2">
    <w:name w:val="Body Text 3"/>
    <w:basedOn w:val="a1"/>
    <w:link w:val="33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4">
    <w:name w:val="Body Text Indent 3"/>
    <w:basedOn w:val="a1"/>
    <w:link w:val="35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文档结构图 字符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批注框文本 字符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尾注文本 字符"/>
    <w:basedOn w:val="a2"/>
    <w:link w:val="afe"/>
    <w:uiPriority w:val="99"/>
    <w:semiHidden/>
    <w:rsid w:val="0028220F"/>
    <w:rPr>
      <w:szCs w:val="20"/>
    </w:rPr>
  </w:style>
  <w:style w:type="paragraph" w:styleId="aff0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2">
    <w:name w:val="脚注文本 字符"/>
    <w:basedOn w:val="a2"/>
    <w:link w:val="aff1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宏文本 字符"/>
    <w:basedOn w:val="a2"/>
    <w:link w:val="aff3"/>
    <w:uiPriority w:val="99"/>
    <w:semiHidden/>
    <w:rsid w:val="0028220F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6">
    <w:name w:val="纯文本 字符"/>
    <w:basedOn w:val="a2"/>
    <w:link w:val="aff5"/>
    <w:uiPriority w:val="99"/>
    <w:semiHidden/>
    <w:rsid w:val="0028220F"/>
    <w:rPr>
      <w:rFonts w:ascii="Consolas" w:hAnsi="Consolas"/>
      <w:szCs w:val="21"/>
    </w:rPr>
  </w:style>
  <w:style w:type="paragraph" w:customStyle="1" w:styleId="11">
    <w:name w:val="样式1"/>
    <w:basedOn w:val="a5"/>
    <w:next w:val="a1"/>
    <w:link w:val="12"/>
    <w:rsid w:val="00082844"/>
  </w:style>
  <w:style w:type="paragraph" w:customStyle="1" w:styleId="21">
    <w:name w:val="样式2"/>
    <w:basedOn w:val="a1"/>
    <w:next w:val="a1"/>
    <w:rsid w:val="00182DF9"/>
    <w:pPr>
      <w:spacing w:afterLines="50" w:after="120"/>
    </w:pPr>
    <w:rPr>
      <w:rFonts w:eastAsia="黑体"/>
    </w:rPr>
  </w:style>
  <w:style w:type="character" w:customStyle="1" w:styleId="12">
    <w:name w:val="样式1 字符"/>
    <w:basedOn w:val="a6"/>
    <w:link w:val="11"/>
    <w:rsid w:val="00082844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31">
    <w:name w:val="标题 3 字符"/>
    <w:basedOn w:val="a2"/>
    <w:link w:val="30"/>
    <w:uiPriority w:val="9"/>
    <w:rsid w:val="005C66D5"/>
    <w:rPr>
      <w:b/>
      <w:bCs/>
      <w:sz w:val="32"/>
      <w:szCs w:val="32"/>
    </w:rPr>
  </w:style>
  <w:style w:type="paragraph" w:customStyle="1" w:styleId="3">
    <w:name w:val="样式3"/>
    <w:basedOn w:val="a"/>
    <w:link w:val="36"/>
    <w:rsid w:val="00BE52F0"/>
    <w:pPr>
      <w:numPr>
        <w:ilvl w:val="1"/>
      </w:numPr>
    </w:pPr>
    <w:rPr>
      <w:rFonts w:eastAsia="黑体"/>
    </w:rPr>
  </w:style>
  <w:style w:type="character" w:customStyle="1" w:styleId="a8">
    <w:name w:val="列表项目符号 字符"/>
    <w:basedOn w:val="a2"/>
    <w:link w:val="a"/>
    <w:uiPriority w:val="10"/>
    <w:rsid w:val="00296218"/>
  </w:style>
  <w:style w:type="character" w:customStyle="1" w:styleId="36">
    <w:name w:val="样式3 字符"/>
    <w:basedOn w:val="a8"/>
    <w:link w:val="3"/>
    <w:rsid w:val="00BE52F0"/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q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ckey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45905C-3BB0-49EA-81FE-C23D12C2C41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DB98C-1F46-4FDE-8FCF-6CF60933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</Template>
  <TotalTime>738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Truckey</dc:creator>
  <cp:keywords/>
  <cp:lastModifiedBy>WIN</cp:lastModifiedBy>
  <cp:revision>29</cp:revision>
  <dcterms:created xsi:type="dcterms:W3CDTF">2019-07-03T07:14:00Z</dcterms:created>
  <dcterms:modified xsi:type="dcterms:W3CDTF">2019-07-05T04:29:00Z</dcterms:modified>
  <cp:version/>
</cp:coreProperties>
</file>